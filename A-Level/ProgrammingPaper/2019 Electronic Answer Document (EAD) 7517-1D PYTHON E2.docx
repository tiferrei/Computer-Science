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A80A3A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A80A3A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5025954</wp:posOffset>
                      </wp:positionH>
                      <wp:positionV relativeFrom="paragraph">
                        <wp:posOffset>50236</wp:posOffset>
                      </wp:positionV>
                      <wp:extent cx="1501200" cy="7811911"/>
                      <wp:effectExtent l="0" t="0" r="381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78119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9C27F9" w:rsidTr="0091466F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</w:tc>
                                  </w:tr>
                                  <w:tr w:rsidR="009C27F9" w:rsidTr="0091466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C27F9" w:rsidRDefault="009C27F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5pt;margin-top:3.95pt;width:118.2pt;height:61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9C27F9" w:rsidTr="0091466F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</w:tc>
                            </w:tr>
                            <w:tr w:rsidR="009C27F9" w:rsidTr="0091466F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C27F9" w:rsidRDefault="009C27F9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0B747B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PYTHON</w:t>
                  </w:r>
                  <w:r w:rsidR="001F54D7">
                    <w:rPr>
                      <w:b/>
                      <w:sz w:val="24"/>
                    </w:rPr>
                    <w:t xml:space="preserve"> (7</w:t>
                  </w:r>
                  <w:r>
                    <w:rPr>
                      <w:b/>
                      <w:sz w:val="24"/>
                    </w:rPr>
                    <w:t>517/1D</w:t>
                  </w:r>
                  <w:r w:rsidR="00E55260">
                    <w:rPr>
                      <w:b/>
                      <w:sz w:val="24"/>
                    </w:rPr>
                    <w:t>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EF54E6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EF54E6">
              <w:rPr>
                <w:b/>
              </w:rPr>
              <w:t>-LEVEL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A80A3A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25006B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3</w:t>
      </w:r>
      <w:r w:rsidR="00587270">
        <w:t xml:space="preserve"> June 201</w:t>
      </w:r>
      <w:r>
        <w:t>9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690D98">
        <w:t>2</w:t>
      </w:r>
      <w:r>
        <w:t xml:space="preserve"> hour</w:t>
      </w:r>
      <w:r w:rsidR="003E2A20">
        <w:t>s</w:t>
      </w:r>
      <w:r>
        <w:t xml:space="preserve"> 30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>attach</w:t>
      </w:r>
      <w:r w:rsidR="00782DF5">
        <w:rPr>
          <w:sz w:val="21"/>
          <w:szCs w:val="21"/>
        </w:rPr>
        <w:t xml:space="preserve"> them</w:t>
      </w:r>
      <w:r w:rsidRPr="00924395">
        <w:rPr>
          <w:sz w:val="21"/>
          <w:szCs w:val="21"/>
        </w:rPr>
        <w:t xml:space="preserve">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 xml:space="preserve">Save for the last time and print your EAD </w:t>
      </w:r>
      <w:r w:rsidRPr="003E2A20">
        <w:rPr>
          <w:b/>
          <w:sz w:val="21"/>
          <w:szCs w:val="21"/>
        </w:rPr>
        <w:t>on one side only</w:t>
      </w:r>
      <w:r w:rsidRPr="00924395">
        <w:rPr>
          <w:sz w:val="21"/>
          <w:szCs w:val="21"/>
        </w:rPr>
        <w:t xml:space="preserve">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It may not be possible to credit an answer if </w:t>
      </w:r>
      <w:proofErr w:type="spellStart"/>
      <w:r w:rsidRPr="00924395">
        <w:rPr>
          <w:rFonts w:ascii="Arial" w:hAnsi="Arial" w:cs="Arial"/>
          <w:sz w:val="21"/>
          <w:szCs w:val="21"/>
        </w:rPr>
        <w:t>your</w:t>
      </w:r>
      <w:proofErr w:type="spellEnd"/>
      <w:r w:rsidRPr="00924395">
        <w:rPr>
          <w:rFonts w:ascii="Arial" w:hAnsi="Arial" w:cs="Arial"/>
          <w:sz w:val="21"/>
          <w:szCs w:val="21"/>
        </w:rPr>
        <w:t>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details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screen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BA6AB8" w:rsidRPr="003B6C61" w:rsidRDefault="00BA6AB8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Pr="0091434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36"/>
        <w:gridCol w:w="282"/>
        <w:gridCol w:w="340"/>
        <w:gridCol w:w="229"/>
        <w:gridCol w:w="7654"/>
        <w:gridCol w:w="652"/>
      </w:tblGrid>
      <w:tr w:rsidR="000C2BF7" w:rsidRPr="00027A9A" w:rsidTr="0025006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25006B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9C27F9">
        <w:trPr>
          <w:trHeight w:val="250"/>
        </w:trPr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0D98" w:rsidRPr="00027A9A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5006B" w:rsidRPr="00027A9A" w:rsidTr="009C27F9"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  <w:vAlign w:val="center"/>
          </w:tcPr>
          <w:p w:rsidR="0025006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25006B" w:rsidRPr="00027A9A" w:rsidTr="009C27F9"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25006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25006B" w:rsidRPr="00027A9A" w:rsidTr="0025006B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:rsidR="0025006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25006B" w:rsidRPr="00027A9A" w:rsidTr="0025006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25006B" w:rsidRPr="00AA22C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25006B" w:rsidRDefault="0025006B" w:rsidP="00EF54E6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5386"/>
        <w:gridCol w:w="2268"/>
        <w:gridCol w:w="652"/>
      </w:tblGrid>
      <w:tr w:rsidR="00AA22CB" w:rsidRPr="00027A9A" w:rsidTr="00D81CA7">
        <w:tc>
          <w:tcPr>
            <w:tcW w:w="9180" w:type="dxa"/>
            <w:gridSpan w:val="7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25006B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gridSpan w:val="2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25006B" w:rsidRPr="003E71A0" w:rsidTr="0025006B">
        <w:trPr>
          <w:trHeight w:val="195"/>
        </w:trPr>
        <w:tc>
          <w:tcPr>
            <w:tcW w:w="339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5615" w:type="dxa"/>
            <w:gridSpan w:val="2"/>
            <w:tcBorders>
              <w:right w:val="nil"/>
            </w:tcBorders>
            <w:vAlign w:val="center"/>
          </w:tcPr>
          <w:p w:rsidR="0025006B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261A6E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tblInd w:w="420" w:type="dxa"/>
              <w:tblLayout w:type="fixed"/>
              <w:tblLook w:val="04A0" w:firstRow="1" w:lastRow="0" w:firstColumn="1" w:lastColumn="0" w:noHBand="0" w:noVBand="1"/>
            </w:tblPr>
            <w:tblGrid>
              <w:gridCol w:w="649"/>
              <w:gridCol w:w="649"/>
              <w:gridCol w:w="649"/>
              <w:gridCol w:w="649"/>
              <w:gridCol w:w="649"/>
              <w:gridCol w:w="649"/>
              <w:gridCol w:w="649"/>
            </w:tblGrid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</w:tbl>
          <w:p w:rsidR="0025006B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11"/>
            </w:tblGrid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3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3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5006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3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3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A22CB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261A6E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261A6E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</w:tblGrid>
            <w:tr w:rsidR="00261A6E" w:rsidTr="009C27F9">
              <w:trPr>
                <w:trHeight w:val="397"/>
                <w:jc w:val="center"/>
              </w:trPr>
              <w:tc>
                <w:tcPr>
                  <w:tcW w:w="397" w:type="dxa"/>
                  <w:tcBorders>
                    <w:top w:val="single" w:sz="24" w:space="0" w:color="auto"/>
                    <w:left w:val="single" w:sz="2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7D6EAB" w:rsidRDefault="00261A6E" w:rsidP="009C27F9"/>
              </w:tc>
              <w:tc>
                <w:tcPr>
                  <w:tcW w:w="397" w:type="dxa"/>
                  <w:tcBorders>
                    <w:top w:val="single" w:sz="2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7D6EAB" w:rsidRDefault="00261A6E" w:rsidP="009C27F9"/>
              </w:tc>
              <w:tc>
                <w:tcPr>
                  <w:tcW w:w="397" w:type="dxa"/>
                  <w:tcBorders>
                    <w:top w:val="single" w:sz="24" w:space="0" w:color="auto"/>
                    <w:left w:val="single" w:sz="6" w:space="0" w:color="auto"/>
                    <w:bottom w:val="single" w:sz="6" w:space="0" w:color="auto"/>
                    <w:right w:val="single" w:sz="24" w:space="0" w:color="auto"/>
                  </w:tcBorders>
                </w:tcPr>
                <w:p w:rsidR="00261A6E" w:rsidRPr="007D6EAB" w:rsidRDefault="00261A6E" w:rsidP="009C27F9"/>
              </w:tc>
            </w:tr>
            <w:tr w:rsidR="00261A6E" w:rsidTr="009C27F9">
              <w:trPr>
                <w:trHeight w:val="397"/>
                <w:jc w:val="center"/>
              </w:trPr>
              <w:tc>
                <w:tcPr>
                  <w:tcW w:w="397" w:type="dxa"/>
                  <w:tcBorders>
                    <w:top w:val="single" w:sz="6" w:space="0" w:color="auto"/>
                    <w:left w:val="single" w:sz="2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7D6EAB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7D6EAB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24" w:space="0" w:color="auto"/>
                  </w:tcBorders>
                </w:tcPr>
                <w:p w:rsidR="00261A6E" w:rsidRPr="007D6EAB" w:rsidRDefault="00261A6E" w:rsidP="009C27F9"/>
              </w:tc>
            </w:tr>
            <w:tr w:rsidR="00261A6E" w:rsidTr="009C27F9">
              <w:trPr>
                <w:trHeight w:val="397"/>
                <w:jc w:val="center"/>
              </w:trPr>
              <w:tc>
                <w:tcPr>
                  <w:tcW w:w="397" w:type="dxa"/>
                  <w:tcBorders>
                    <w:top w:val="single" w:sz="6" w:space="0" w:color="auto"/>
                    <w:left w:val="single" w:sz="24" w:space="0" w:color="auto"/>
                    <w:bottom w:val="single" w:sz="24" w:space="0" w:color="auto"/>
                    <w:right w:val="single" w:sz="6" w:space="0" w:color="auto"/>
                  </w:tcBorders>
                </w:tcPr>
                <w:p w:rsidR="00261A6E" w:rsidRPr="007D6EAB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24" w:space="0" w:color="auto"/>
                    <w:right w:val="single" w:sz="6" w:space="0" w:color="auto"/>
                  </w:tcBorders>
                </w:tcPr>
                <w:p w:rsidR="00261A6E" w:rsidRPr="007D6EAB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261A6E" w:rsidRPr="007D6EAB" w:rsidRDefault="00261A6E" w:rsidP="009C27F9"/>
              </w:tc>
            </w:tr>
          </w:tbl>
          <w:p w:rsidR="00A80A3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0A3A" w:rsidRPr="003E71A0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9C27F9">
        <w:trPr>
          <w:trHeight w:val="64"/>
        </w:trPr>
        <w:tc>
          <w:tcPr>
            <w:tcW w:w="339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9C27F9">
        <w:trPr>
          <w:trHeight w:val="64"/>
        </w:trPr>
        <w:tc>
          <w:tcPr>
            <w:tcW w:w="339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71F17" w:rsidRPr="003E71A0" w:rsidTr="009C27F9">
        <w:trPr>
          <w:trHeight w:val="64"/>
        </w:trPr>
        <w:tc>
          <w:tcPr>
            <w:tcW w:w="339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E71F17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E71F17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9C27F9">
        <w:trPr>
          <w:trHeight w:val="64"/>
        </w:trPr>
        <w:tc>
          <w:tcPr>
            <w:tcW w:w="339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9C27F9">
        <w:trPr>
          <w:trHeight w:val="64"/>
        </w:trPr>
        <w:tc>
          <w:tcPr>
            <w:tcW w:w="339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61A6E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837BB" w:rsidRPr="00027A9A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A22CB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261A6E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9C27F9">
        <w:trPr>
          <w:trHeight w:val="189"/>
        </w:trPr>
        <w:tc>
          <w:tcPr>
            <w:tcW w:w="339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C27F9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11"/>
            </w:tblGrid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261A6E" w:rsidRDefault="00261A6E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261A6E" w:rsidRPr="00027A9A" w:rsidRDefault="00261A6E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Align w:val="center"/>
          </w:tcPr>
          <w:p w:rsidR="0091466F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t>Section B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261A6E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9C27F9">
        <w:tc>
          <w:tcPr>
            <w:tcW w:w="339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Align w:val="center"/>
          </w:tcPr>
          <w:p w:rsidR="003B76C2" w:rsidRPr="00AA22CB" w:rsidRDefault="0091466F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91466F">
      <w:pPr>
        <w:spacing w:line="240" w:lineRule="auto"/>
        <w:rPr>
          <w:rFonts w:ascii="Arial" w:hAnsi="Arial" w:cs="Arial"/>
          <w:b/>
          <w:sz w:val="28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>Section C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261A6E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9C27F9">
        <w:tc>
          <w:tcPr>
            <w:tcW w:w="339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3B76C2" w:rsidRPr="000C2BF7" w:rsidRDefault="00261A6E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Align w:val="center"/>
          </w:tcPr>
          <w:p w:rsidR="003B76C2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</w:rPr>
      </w:pPr>
    </w:p>
    <w:p w:rsidR="00892626" w:rsidRPr="00EF54E6" w:rsidRDefault="0089262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261A6E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AA22CB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bookmarkStart w:id="1" w:name="_GoBack"/>
        <w:bookmarkEnd w:id="1"/>
      </w:tr>
    </w:tbl>
    <w:p w:rsidR="00AC4130" w:rsidRPr="00EF54E6" w:rsidRDefault="00AC4130" w:rsidP="00EF54E6">
      <w:pPr>
        <w:spacing w:line="240" w:lineRule="auto"/>
        <w:rPr>
          <w:rFonts w:ascii="Arial" w:hAnsi="Arial" w:cs="Arial"/>
          <w:sz w:val="22"/>
        </w:rPr>
      </w:pPr>
    </w:p>
    <w:p w:rsidR="00EF54E6" w:rsidRPr="00EF54E6" w:rsidRDefault="00EF54E6" w:rsidP="00EF54E6">
      <w:pPr>
        <w:spacing w:line="240" w:lineRule="auto"/>
        <w:rPr>
          <w:rFonts w:ascii="Arial" w:hAnsi="Arial" w:cs="Arial"/>
          <w:b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261A6E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261A6E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261A6E">
        <w:trPr>
          <w:trHeight w:val="130"/>
        </w:trPr>
        <w:tc>
          <w:tcPr>
            <w:tcW w:w="339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7D6EA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7D6EA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261A6E" w:rsidRPr="00027A9A" w:rsidRDefault="00261A6E" w:rsidP="007D6EA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261A6E" w:rsidRPr="00027A9A" w:rsidRDefault="00261A6E" w:rsidP="007D6EAB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AA22CB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AC4130" w:rsidRPr="003B6C61" w:rsidRDefault="00AC4130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EF54E6" w:rsidRDefault="00EF54E6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801AA4" w:rsidRDefault="00801AA4">
      <w:pPr>
        <w:spacing w:line="240" w:lineRule="auto"/>
      </w:pPr>
      <w:r>
        <w:br w:type="page"/>
      </w:r>
    </w:p>
    <w:p w:rsidR="0091466F" w:rsidRDefault="0091466F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9C27F9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AA22CB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C27F9" w:rsidRDefault="009C27F9" w:rsidP="009C27F9">
      <w:pPr>
        <w:spacing w:line="240" w:lineRule="auto"/>
      </w:pPr>
      <w:r w:rsidRPr="00914346">
        <w:rPr>
          <w:rFonts w:ascii="Arial" w:hAnsi="Arial" w:cs="Arial"/>
          <w:b/>
          <w:sz w:val="28"/>
        </w:rPr>
        <w:t xml:space="preserve">Section </w:t>
      </w:r>
      <w:r>
        <w:rPr>
          <w:rFonts w:ascii="Arial" w:hAnsi="Arial" w:cs="Arial"/>
          <w:b/>
          <w:sz w:val="28"/>
        </w:rPr>
        <w:t>D</w:t>
      </w:r>
    </w:p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9C27F9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9C27F9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5B4795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5B4795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9C27F9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C27F9" w:rsidRPr="00027A9A" w:rsidTr="009C27F9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C27F9" w:rsidRPr="00027A9A" w:rsidTr="009C27F9">
        <w:tc>
          <w:tcPr>
            <w:tcW w:w="1526" w:type="dxa"/>
            <w:gridSpan w:val="5"/>
            <w:vAlign w:val="center"/>
          </w:tcPr>
          <w:p w:rsidR="009C27F9" w:rsidRPr="000C2BF7" w:rsidRDefault="009C27F9" w:rsidP="009C27F9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7654" w:type="dxa"/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AA22CB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C27F9" w:rsidRPr="00027A9A" w:rsidTr="009C27F9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C27F9" w:rsidRPr="00027A9A" w:rsidTr="009C27F9">
        <w:tc>
          <w:tcPr>
            <w:tcW w:w="1526" w:type="dxa"/>
            <w:gridSpan w:val="5"/>
            <w:vAlign w:val="center"/>
          </w:tcPr>
          <w:p w:rsidR="009C27F9" w:rsidRPr="000C2BF7" w:rsidRDefault="009C27F9" w:rsidP="009C27F9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7654" w:type="dxa"/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AA22CB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A6AB8" w:rsidRDefault="00BA6AB8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0169E4">
        <w:rPr>
          <w:rFonts w:ascii="Arial" w:hAnsi="Arial" w:cs="Arial"/>
          <w:sz w:val="16"/>
          <w:szCs w:val="16"/>
        </w:rPr>
        <w:t>9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BA6AB8">
        <w:rPr>
          <w:rFonts w:ascii="Arial" w:hAnsi="Arial" w:cs="Arial"/>
          <w:sz w:val="16"/>
          <w:szCs w:val="16"/>
        </w:rPr>
        <w:t>7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proofErr w:type="gramStart"/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201</w:t>
      </w:r>
      <w:r w:rsidR="000169E4">
        <w:rPr>
          <w:rFonts w:ascii="Arial" w:hAnsi="Arial" w:cs="Arial"/>
          <w:sz w:val="16"/>
          <w:szCs w:val="16"/>
        </w:rPr>
        <w:t>9</w:t>
      </w:r>
      <w:r w:rsidRPr="00AB55A1">
        <w:rPr>
          <w:rFonts w:ascii="Arial" w:hAnsi="Arial" w:cs="Arial"/>
          <w:sz w:val="16"/>
          <w:szCs w:val="16"/>
        </w:rPr>
        <w:t xml:space="preserve"> AQA and its licensors.</w:t>
      </w:r>
      <w:proofErr w:type="gramEnd"/>
      <w:r w:rsidRPr="00AB55A1">
        <w:rPr>
          <w:rFonts w:ascii="Arial" w:hAnsi="Arial" w:cs="Arial"/>
          <w:sz w:val="16"/>
          <w:szCs w:val="16"/>
        </w:rPr>
        <w:t xml:space="preserve"> All rights reserved.</w:t>
      </w:r>
    </w:p>
    <w:sectPr w:rsidR="00D57D54" w:rsidRPr="00B8740D" w:rsidSect="00562B3C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7F9" w:rsidRDefault="009C27F9">
      <w:pPr>
        <w:pStyle w:val="AQANumberParagraph"/>
      </w:pPr>
      <w:r>
        <w:separator/>
      </w:r>
    </w:p>
  </w:endnote>
  <w:endnote w:type="continuationSeparator" w:id="0">
    <w:p w:rsidR="009C27F9" w:rsidRDefault="009C27F9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altName w:val="Arial"/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F9" w:rsidRPr="00C3078B" w:rsidRDefault="009C27F9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9</w:t>
    </w:r>
    <w:r w:rsidRPr="001B2972">
      <w:rPr>
        <w:rFonts w:ascii="Arial" w:hAnsi="Arial" w:cs="Arial"/>
        <w:sz w:val="16"/>
      </w:rPr>
      <w:t>/E</w:t>
    </w:r>
    <w:r w:rsidR="000169E4"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ab/>
    </w:r>
    <w:r w:rsidRPr="00C3078B">
      <w:rPr>
        <w:rFonts w:ascii="AQA Chevin Pro Bold" w:hAnsi="AQA Chevin Pro Bold"/>
        <w:sz w:val="40"/>
      </w:rPr>
      <w:t>751</w:t>
    </w:r>
    <w:r>
      <w:rPr>
        <w:rFonts w:ascii="AQA Chevin Pro Bold" w:hAnsi="AQA Chevin Pro Bold"/>
        <w:sz w:val="40"/>
      </w:rPr>
      <w:t>7</w:t>
    </w:r>
    <w:r w:rsidRPr="00C3078B">
      <w:rPr>
        <w:rFonts w:ascii="AQA Chevin Pro Bold" w:hAnsi="AQA Chevin Pro Bold"/>
        <w:sz w:val="40"/>
      </w:rPr>
      <w:t>/1</w:t>
    </w:r>
    <w:r w:rsidR="000B747B">
      <w:rPr>
        <w:rFonts w:ascii="AQA Chevin Pro Bold" w:hAnsi="AQA Chevin Pro Bold"/>
        <w:sz w:val="40"/>
      </w:rPr>
      <w:t>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9C27F9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9C27F9" w:rsidRPr="004F31B3" w:rsidRDefault="009C27F9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9C27F9" w:rsidRPr="004F31B3" w:rsidRDefault="009C27F9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9C27F9" w:rsidRPr="004F31B3" w:rsidRDefault="009C27F9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9C27F9" w:rsidTr="004F31B3">
      <w:trPr>
        <w:trHeight w:val="489"/>
      </w:trPr>
      <w:tc>
        <w:tcPr>
          <w:tcW w:w="361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9C27F9" w:rsidRDefault="009C27F9" w:rsidP="000169E4">
    <w:pPr>
      <w:pStyle w:val="Footer"/>
      <w:tabs>
        <w:tab w:val="clear" w:pos="4153"/>
        <w:tab w:val="clear" w:pos="8306"/>
        <w:tab w:val="left" w:pos="1724"/>
      </w:tabs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9</w:t>
    </w:r>
    <w:r w:rsidRPr="001B2972"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t>7517/1</w:t>
    </w:r>
    <w:r w:rsidR="000169E4">
      <w:rPr>
        <w:rFonts w:ascii="Arial" w:hAnsi="Arial" w:cs="Arial"/>
        <w:sz w:val="16"/>
      </w:rPr>
      <w:t>D</w:t>
    </w:r>
    <w:r w:rsidR="000169E4">
      <w:rPr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7F9" w:rsidRDefault="009C27F9">
      <w:pPr>
        <w:pStyle w:val="AQANumberParagraph"/>
      </w:pPr>
      <w:r>
        <w:separator/>
      </w:r>
    </w:p>
  </w:footnote>
  <w:footnote w:type="continuationSeparator" w:id="0">
    <w:p w:rsidR="009C27F9" w:rsidRDefault="009C27F9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F9" w:rsidRDefault="009C27F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27F9" w:rsidRDefault="009C27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9C27F9" w:rsidRDefault="009C27F9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7D6EAB">
          <w:rPr>
            <w:rFonts w:ascii="Arial" w:hAnsi="Arial" w:cs="Arial"/>
            <w:noProof/>
            <w:sz w:val="22"/>
          </w:rPr>
          <w:t>4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9C27F9" w:rsidRPr="005D5034" w:rsidRDefault="009C27F9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9C27F9" w:rsidRDefault="009C2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69E4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B747B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7339"/>
    <w:rsid w:val="00157E28"/>
    <w:rsid w:val="00196EE2"/>
    <w:rsid w:val="001B2972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1F54D7"/>
    <w:rsid w:val="002166A6"/>
    <w:rsid w:val="00222A2F"/>
    <w:rsid w:val="00226E33"/>
    <w:rsid w:val="00240A6A"/>
    <w:rsid w:val="00245527"/>
    <w:rsid w:val="00247845"/>
    <w:rsid w:val="0025006B"/>
    <w:rsid w:val="00251C17"/>
    <w:rsid w:val="00261A6E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2A20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452A"/>
    <w:rsid w:val="004D64B6"/>
    <w:rsid w:val="004D6FD7"/>
    <w:rsid w:val="004E2264"/>
    <w:rsid w:val="004E4CC5"/>
    <w:rsid w:val="004E7670"/>
    <w:rsid w:val="004F31B3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2DF5"/>
    <w:rsid w:val="007830EB"/>
    <w:rsid w:val="00793515"/>
    <w:rsid w:val="007A252C"/>
    <w:rsid w:val="007A45F3"/>
    <w:rsid w:val="007C45EB"/>
    <w:rsid w:val="007C5B1E"/>
    <w:rsid w:val="007D2128"/>
    <w:rsid w:val="007D6EAB"/>
    <w:rsid w:val="007F1C5C"/>
    <w:rsid w:val="00801AA4"/>
    <w:rsid w:val="00801C65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95661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1466F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C27F9"/>
    <w:rsid w:val="009D1EA8"/>
    <w:rsid w:val="009D3778"/>
    <w:rsid w:val="009D64D6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34913"/>
    <w:rsid w:val="00A60C3B"/>
    <w:rsid w:val="00A61C71"/>
    <w:rsid w:val="00A62D8D"/>
    <w:rsid w:val="00A66F03"/>
    <w:rsid w:val="00A80A3A"/>
    <w:rsid w:val="00A81D77"/>
    <w:rsid w:val="00A837BB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F2178"/>
    <w:rsid w:val="00E16000"/>
    <w:rsid w:val="00E20184"/>
    <w:rsid w:val="00E44CBE"/>
    <w:rsid w:val="00E55260"/>
    <w:rsid w:val="00E71431"/>
    <w:rsid w:val="00E71F17"/>
    <w:rsid w:val="00E73714"/>
    <w:rsid w:val="00E8066D"/>
    <w:rsid w:val="00E85C11"/>
    <w:rsid w:val="00E913FC"/>
    <w:rsid w:val="00E959ED"/>
    <w:rsid w:val="00EB3FB5"/>
    <w:rsid w:val="00ED5EF2"/>
    <w:rsid w:val="00EE1BAD"/>
    <w:rsid w:val="00EF0AE3"/>
    <w:rsid w:val="00EF54E6"/>
    <w:rsid w:val="00F05182"/>
    <w:rsid w:val="00F1537E"/>
    <w:rsid w:val="00F15395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uiPriority w:val="99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uiPriority w:val="99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AA1DE9D23CF4B9626432C3BFBF80F" ma:contentTypeVersion="" ma:contentTypeDescription="Create a new document." ma:contentTypeScope="" ma:versionID="8c4bbf269eaeeaafbd43ea6be680c0d0">
  <xsd:schema xmlns:xsd="http://www.w3.org/2001/XMLSchema" xmlns:xs="http://www.w3.org/2001/XMLSchema" xmlns:p="http://schemas.microsoft.com/office/2006/metadata/properties" xmlns:ns2="41cab7ef-41b9-4826-bb47-a8587ddbca69" xmlns:ns3="04C8A2CD-B164-40D8-AFBD-D0B3DE920354" xmlns:ns4="04c8a2cd-b164-40d8-afbd-d0b3de920354" targetNamespace="http://schemas.microsoft.com/office/2006/metadata/properties" ma:root="true" ma:fieldsID="5de4d0c3669ea2a246c735f8aa892b3d" ns2:_="" ns3:_="" ns4:_="">
    <xsd:import namespace="41cab7ef-41b9-4826-bb47-a8587ddbca69"/>
    <xsd:import namespace="04C8A2CD-B164-40D8-AFBD-D0B3DE920354"/>
    <xsd:import namespace="04c8a2cd-b164-40d8-afbd-d0b3de92035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d99761bc2bac4c4fafc18a50f4daa62c" minOccurs="0"/>
                <xsd:element ref="ns3:k605ce6af492461194e21ec908028df3" minOccurs="0"/>
                <xsd:element ref="ns3:mcade3b37de64f4badaa506526fe34aa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ab7ef-41b9-4826-bb47-a8587ddbca69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86944423-4423-40df-96bf-08169f2c1d9d}" ma:internalName="TaxCatchAll" ma:showField="CatchAllData" ma:web="41cab7ef-41b9-4826-bb47-a8587ddbc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8A2CD-B164-40D8-AFBD-D0B3DE920354" elementFormDefault="qualified">
    <xsd:import namespace="http://schemas.microsoft.com/office/2006/documentManagement/types"/>
    <xsd:import namespace="http://schemas.microsoft.com/office/infopath/2007/PartnerControls"/>
    <xsd:element name="d99761bc2bac4c4fafc18a50f4daa62c" ma:index="10" nillable="true" ma:taxonomy="true" ma:internalName="d99761bc2bac4c4fafc18a50f4daa62c" ma:taxonomyFieldName="Curriculum_x0020_Topic" ma:displayName="Curriculum Topic" ma:default="" ma:fieldId="{d99761bc-2bac-4c4f-afc1-8a50f4daa62c}" ma:sspId="0e1fad58-15a3-4e69-91cf-ad0e16af21fd" ma:termSetId="b7cac56c-7f1d-4eea-b28b-536623af96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605ce6af492461194e21ec908028df3" ma:index="12" nillable="true" ma:taxonomy="true" ma:internalName="k605ce6af492461194e21ec908028df3" ma:taxonomyFieldName="Subject" ma:displayName="Subject" ma:default="" ma:fieldId="{4605ce6a-f492-4611-94e2-1ec908028df3}" ma:sspId="0e1fad58-15a3-4e69-91cf-ad0e16af21fd" ma:termSetId="b7cac56c-7f1d-4eea-b28b-536623af96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cade3b37de64f4badaa506526fe34aa" ma:index="14" nillable="true" ma:taxonomy="true" ma:internalName="mcade3b37de64f4badaa506526fe34aa" ma:taxonomyFieldName="Year_x0020_Group" ma:displayName="Year Group" ma:default="" ma:fieldId="{6cade3b3-7de6-4f4b-adaa-506526fe34aa}" ma:sspId="0e1fad58-15a3-4e69-91cf-ad0e16af21fd" ma:termSetId="597a0543-0b3c-445f-8071-f80ba2b2165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8a2cd-b164-40d8-afbd-d0b3de920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99761bc2bac4c4fafc18a50f4daa62c xmlns="04C8A2CD-B164-40D8-AFBD-D0B3DE920354">
      <Terms xmlns="http://schemas.microsoft.com/office/infopath/2007/PartnerControls"/>
    </d99761bc2bac4c4fafc18a50f4daa62c>
    <TaxCatchAll xmlns="41cab7ef-41b9-4826-bb47-a8587ddbca69">
      <Value>18</Value>
    </TaxCatchAll>
    <mcade3b37de64f4badaa506526fe34aa xmlns="04C8A2CD-B164-40D8-AFBD-D0B3DE920354">
      <Terms xmlns="http://schemas.microsoft.com/office/infopath/2007/PartnerControls">
        <TermInfo xmlns="http://schemas.microsoft.com/office/infopath/2007/PartnerControls">
          <TermName xmlns="http://schemas.microsoft.com/office/infopath/2007/PartnerControls">Year 13</TermName>
          <TermId xmlns="http://schemas.microsoft.com/office/infopath/2007/PartnerControls">3b5f02da-59d8-47e7-a9ac-d705309f0624</TermId>
        </TermInfo>
      </Terms>
    </mcade3b37de64f4badaa506526fe34aa>
    <k605ce6af492461194e21ec908028df3 xmlns="04C8A2CD-B164-40D8-AFBD-D0B3DE920354">
      <Terms xmlns="http://schemas.microsoft.com/office/infopath/2007/PartnerControls"/>
    </k605ce6af492461194e21ec908028df3>
  </documentManagement>
</p:properties>
</file>

<file path=customXml/itemProps1.xml><?xml version="1.0" encoding="utf-8"?>
<ds:datastoreItem xmlns:ds="http://schemas.openxmlformats.org/officeDocument/2006/customXml" ds:itemID="{B4EC802E-E2C5-4776-A6F9-CC3BDC45E7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A68B7A-34D7-43AD-B738-DEC013A1E68D}"/>
</file>

<file path=customXml/itemProps3.xml><?xml version="1.0" encoding="utf-8"?>
<ds:datastoreItem xmlns:ds="http://schemas.openxmlformats.org/officeDocument/2006/customXml" ds:itemID="{CD2F3D01-F4DE-4FE5-BFC6-35F5A739E1C3}"/>
</file>

<file path=customXml/itemProps4.xml><?xml version="1.0" encoding="utf-8"?>
<ds:datastoreItem xmlns:ds="http://schemas.openxmlformats.org/officeDocument/2006/customXml" ds:itemID="{80621900-9F3F-4ADE-B80A-D0A9E6A03774}"/>
</file>

<file path=docProps/app.xml><?xml version="1.0" encoding="utf-8"?>
<Properties xmlns="http://schemas.openxmlformats.org/officeDocument/2006/extended-properties" xmlns:vt="http://schemas.openxmlformats.org/officeDocument/2006/docPropsVTypes">
  <Template>57B6A2B.dotm</Template>
  <TotalTime>2</TotalTime>
  <Pages>6</Pages>
  <Words>634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Lashwood, Samuel</cp:lastModifiedBy>
  <cp:revision>4</cp:revision>
  <cp:lastPrinted>2017-06-15T12:51:00Z</cp:lastPrinted>
  <dcterms:created xsi:type="dcterms:W3CDTF">2018-07-23T12:19:00Z</dcterms:created>
  <dcterms:modified xsi:type="dcterms:W3CDTF">2018-07-30T09:26:00Z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 Group">
    <vt:lpwstr>18;#Year 13|3b5f02da-59d8-47e7-a9ac-d705309f0624</vt:lpwstr>
  </property>
  <property fmtid="{D5CDD505-2E9C-101B-9397-08002B2CF9AE}" pid="3" name="ContentTypeId">
    <vt:lpwstr>0x010100D79AA1DE9D23CF4B9626432C3BFBF80F</vt:lpwstr>
  </property>
  <property fmtid="{D5CDD505-2E9C-101B-9397-08002B2CF9AE}" pid="4" name="Curriculum Topic">
    <vt:lpwstr/>
  </property>
</Properties>
</file>